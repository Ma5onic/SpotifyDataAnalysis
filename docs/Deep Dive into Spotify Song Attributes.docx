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Default="008743A8">
      <w:pPr>
        <w:pStyle w:val="Title"/>
      </w:pPr>
      <w:r>
        <w:t>Deep Dive into Spotify Song Attributes</w:t>
      </w:r>
    </w:p>
    <w:p w:rsidR="00855982" w:rsidRPr="00855982" w:rsidRDefault="008743A8" w:rsidP="00855982">
      <w:pPr>
        <w:pStyle w:val="Heading1"/>
      </w:pPr>
      <w:r>
        <w:t>Abstract</w:t>
      </w:r>
    </w:p>
    <w:p w:rsidR="00855982" w:rsidRDefault="00855982" w:rsidP="008743A8"/>
    <w:p w:rsidR="006F559D" w:rsidRDefault="00D10E18" w:rsidP="006F559D">
      <w:pPr>
        <w:pStyle w:val="Heading1"/>
      </w:pPr>
      <w:r>
        <w:t>Introduction</w:t>
      </w:r>
    </w:p>
    <w:p w:rsidR="006F559D" w:rsidRPr="006F559D" w:rsidRDefault="00033F84" w:rsidP="006F559D">
      <w:r>
        <w:t xml:space="preserve">Popular music especially as I’ve gotten older has always puzzled me. Music taste is subjective to </w:t>
      </w:r>
      <w:r w:rsidR="006703F1">
        <w:t>everyone</w:t>
      </w:r>
      <w:r>
        <w:t xml:space="preserve">, but my music taste hasn’t been aligned with current chart music since I was a young child. </w:t>
      </w:r>
      <w:r w:rsidR="006703F1">
        <w:t xml:space="preserve">The objective of this project is to identify what characteristics popular songs have and compare them to my favorite songs. This project will help me guesstimate </w:t>
      </w:r>
      <w:r w:rsidR="00653A55">
        <w:t>whether</w:t>
      </w:r>
      <w:r w:rsidR="006703F1">
        <w:t xml:space="preserve"> I like a song, without ever hearing it, by analyzing the data of that song, and comparing it to my own favorite songs.</w:t>
      </w:r>
    </w:p>
    <w:p w:rsidR="006F559D" w:rsidRDefault="006F559D" w:rsidP="006F559D">
      <w:pPr>
        <w:pStyle w:val="Heading1"/>
      </w:pPr>
      <w:r>
        <w:t>Data</w:t>
      </w:r>
    </w:p>
    <w:p w:rsidR="006F559D" w:rsidRPr="006F559D" w:rsidRDefault="00921ACD" w:rsidP="006F559D">
      <w:r>
        <w:t xml:space="preserve">This project uses two different methods to obtain </w:t>
      </w:r>
      <w:r w:rsidR="0067536B">
        <w:t xml:space="preserve">the </w:t>
      </w:r>
      <w:r>
        <w:t xml:space="preserve">two data sets </w:t>
      </w:r>
      <w:r w:rsidR="0067536B">
        <w:t>used for analysis in this project</w:t>
      </w:r>
      <w:r>
        <w:t>.</w:t>
      </w:r>
      <w:r w:rsidR="0067536B">
        <w:t xml:space="preserve"> The first data set I extracted directly from Kaggle.com. The name of this data set is “Top</w:t>
      </w:r>
      <w:r w:rsidR="0067536B" w:rsidRPr="0067536B">
        <w:t xml:space="preserve"> Spotify Tracks of 2017</w:t>
      </w:r>
      <w:r w:rsidR="0067536B">
        <w:t xml:space="preserve">” </w:t>
      </w:r>
      <w:r w:rsidR="0067536B">
        <w:fldChar w:fldCharType="begin"/>
      </w:r>
      <w:r w:rsidR="0067536B">
        <w:instrText xml:space="preserve"> ADDIN ZOTERO_ITEM CSL_CITATION {"citationID":"a75jc7pqor","properties":{"formattedCitation":"[1]","plainCitation":"[1]"},"citationItems":[{"id":2,"uris":["http://zotero.org/users/local/S5yZMkXq/items/Z4NGIWJF"],"uri":["http://zotero.org/users/local/S5yZMkXq/items/Z4NGIWJF"],"itemData":{"id":2,"type":"webpage","title":"Top Spotify Tracks of 2017","abstract":"Audio features of top Spotify songs","URL":"https://www.kaggle.com/nadintamer/top-tracks-of-2017","accessed":{"date-parts":[["2017",12,24]]}}}],"schema":"https://github.com/citation-style-language/schema/raw/master/csl-citation.json"} </w:instrText>
      </w:r>
      <w:r w:rsidR="0067536B">
        <w:fldChar w:fldCharType="separate"/>
      </w:r>
      <w:r w:rsidR="0067536B" w:rsidRPr="0067536B">
        <w:rPr>
          <w:rFonts w:ascii="Calibri" w:hAnsi="Calibri" w:cs="Calibri"/>
        </w:rPr>
        <w:t>[1]</w:t>
      </w:r>
      <w:r w:rsidR="0067536B">
        <w:fldChar w:fldCharType="end"/>
      </w:r>
      <w:r w:rsidR="00087F07">
        <w:t>.</w:t>
      </w:r>
      <w:r w:rsidR="00BF3C82">
        <w:t xml:space="preserve"> </w:t>
      </w:r>
      <w:r w:rsidR="00147ABE">
        <w:t xml:space="preserve">The only prerequisite for anyone to obtain this data set is that they have a Kaggle account. </w:t>
      </w:r>
      <w:r w:rsidR="00AC0D87">
        <w:t>The second dataset I obtained through the Spotify API</w:t>
      </w:r>
      <w:r w:rsidR="005E5F7E">
        <w:fldChar w:fldCharType="begin"/>
      </w:r>
      <w:r w:rsidR="005E5F7E">
        <w:instrText xml:space="preserve"> ADDIN ZOTERO_ITEM CSL_CITATION {"citationID":"a16kd3l2da","properties":{"formattedCitation":"[2]","plainCitation":"[2]"},"citationItems":[{"id":4,"uris":["http://zotero.org/users/local/S5yZMkXq/items/87WGAU4K"],"uri":["http://zotero.org/users/local/S5yZMkXq/items/87WGAU4K"],"itemData":{"id":4,"type":"webpage","title":"Spotify Web API - Spotify Developer","URL":"https://developer.spotify.com/web-api/","accessed":{"date-parts":[["2017",12,24]]}}}],"schema":"https://github.com/citation-style-language/schema/raw/master/csl-citation.json"} </w:instrText>
      </w:r>
      <w:r w:rsidR="005E5F7E">
        <w:fldChar w:fldCharType="separate"/>
      </w:r>
      <w:r w:rsidR="005E5F7E" w:rsidRPr="005E5F7E">
        <w:rPr>
          <w:rFonts w:ascii="Calibri" w:hAnsi="Calibri" w:cs="Calibri"/>
        </w:rPr>
        <w:t>[2]</w:t>
      </w:r>
      <w:r w:rsidR="005E5F7E">
        <w:fldChar w:fldCharType="end"/>
      </w:r>
      <w:r w:rsidR="00AC0D87">
        <w:t>.</w:t>
      </w:r>
      <w:r w:rsidR="001E523C">
        <w:t xml:space="preserve"> I also used the lightweight Spotify library, named Spotipy</w:t>
      </w:r>
      <w:r w:rsidR="00C127B1">
        <w:fldChar w:fldCharType="begin"/>
      </w:r>
      <w:r w:rsidR="00C127B1">
        <w:instrText xml:space="preserve"> ADDIN ZOTERO_ITEM CSL_CITATION {"citationID":"a1g4c9335n4","properties":{"formattedCitation":"[3]","plainCitation":"[3]"},"citationItems":[{"id":8,"uris":["http://zotero.org/users/local/S5yZMkXq/items/B72IALF4"],"uri":["http://zotero.org/users/local/S5yZMkXq/items/B72IALF4"],"itemData":{"id":8,"type":"webpage","title":"Welcome to Spotipy! — spotipy 2.0 documentation","URL":"http://spotipy.readthedocs.io/en/latest/","accessed":{"date-parts":[["2017",12,24]]}}}],"schema":"https://github.com/citation-style-language/schema/raw/master/csl-citation.json"} </w:instrText>
      </w:r>
      <w:r w:rsidR="00C127B1">
        <w:fldChar w:fldCharType="separate"/>
      </w:r>
      <w:r w:rsidR="00C127B1" w:rsidRPr="00C127B1">
        <w:rPr>
          <w:rFonts w:ascii="Calibri" w:hAnsi="Calibri" w:cs="Calibri"/>
        </w:rPr>
        <w:t>[3]</w:t>
      </w:r>
      <w:r w:rsidR="00C127B1">
        <w:fldChar w:fldCharType="end"/>
      </w:r>
      <w:r w:rsidR="001E523C">
        <w:t>.</w:t>
      </w:r>
      <w:r w:rsidR="00AC0D87">
        <w:t xml:space="preserve"> </w:t>
      </w:r>
      <w:r w:rsidR="00456064">
        <w:t xml:space="preserve">To use </w:t>
      </w:r>
      <w:r w:rsidR="00BA5A29">
        <w:t xml:space="preserve">the </w:t>
      </w:r>
      <w:r w:rsidR="00831714">
        <w:t>Spotify API</w:t>
      </w:r>
      <w:r w:rsidR="00456064">
        <w:t xml:space="preserve"> I registered my application with Spotify, which </w:t>
      </w:r>
      <w:r w:rsidR="00831714">
        <w:t>gave me a client id as well as a client secret</w:t>
      </w:r>
      <w:r w:rsidR="00456064">
        <w:t>.</w:t>
      </w:r>
      <w:r w:rsidR="00A76A33">
        <w:t xml:space="preserve"> </w:t>
      </w:r>
      <w:bookmarkStart w:id="0" w:name="_GoBack"/>
      <w:bookmarkEnd w:id="0"/>
    </w:p>
    <w:p w:rsidR="006F559D" w:rsidRDefault="006F559D" w:rsidP="006F559D">
      <w:pPr>
        <w:pStyle w:val="Heading1"/>
      </w:pPr>
      <w:r>
        <w:t>Literature Review</w:t>
      </w:r>
    </w:p>
    <w:p w:rsidR="006F559D" w:rsidRPr="006F559D" w:rsidRDefault="006F559D" w:rsidP="006F559D"/>
    <w:p w:rsidR="006F559D" w:rsidRDefault="006F559D" w:rsidP="006F559D">
      <w:pPr>
        <w:pStyle w:val="Heading1"/>
      </w:pPr>
      <w:r>
        <w:t>Methodology</w:t>
      </w:r>
    </w:p>
    <w:p w:rsidR="006F559D" w:rsidRPr="006F559D" w:rsidRDefault="006F559D" w:rsidP="006F559D"/>
    <w:p w:rsidR="006F559D" w:rsidRDefault="006F559D" w:rsidP="006F559D">
      <w:pPr>
        <w:pStyle w:val="Heading1"/>
      </w:pPr>
      <w:r>
        <w:t>Implementation and Architecture</w:t>
      </w:r>
    </w:p>
    <w:p w:rsidR="006F559D" w:rsidRDefault="006F559D" w:rsidP="006F559D"/>
    <w:p w:rsidR="006F559D" w:rsidRDefault="006F559D" w:rsidP="006F559D">
      <w:pPr>
        <w:pStyle w:val="Heading1"/>
      </w:pPr>
      <w:r>
        <w:t>Results</w:t>
      </w:r>
    </w:p>
    <w:p w:rsidR="006F559D" w:rsidRDefault="006F559D" w:rsidP="006F559D"/>
    <w:p w:rsidR="006F559D" w:rsidRDefault="006F559D" w:rsidP="006F559D">
      <w:pPr>
        <w:pStyle w:val="Heading1"/>
      </w:pPr>
      <w:r>
        <w:lastRenderedPageBreak/>
        <w:t>Conclusions and future work</w:t>
      </w:r>
    </w:p>
    <w:p w:rsidR="006F559D" w:rsidRDefault="006F559D" w:rsidP="006F559D"/>
    <w:p w:rsidR="006F559D" w:rsidRDefault="006F559D" w:rsidP="006F559D">
      <w:pPr>
        <w:pStyle w:val="Heading1"/>
      </w:pPr>
      <w:r>
        <w:t>References</w:t>
      </w:r>
    </w:p>
    <w:p w:rsidR="00C127B1" w:rsidRPr="00C127B1" w:rsidRDefault="00087F07" w:rsidP="00C127B1">
      <w:pPr>
        <w:pStyle w:val="Bibliography"/>
        <w:rPr>
          <w:rFonts w:ascii="Calibri" w:hAnsi="Calibri" w:cs="Calibri"/>
        </w:rPr>
      </w:pPr>
      <w:r>
        <w:fldChar w:fldCharType="begin"/>
      </w:r>
      <w:r w:rsidR="005E5F7E">
        <w:instrText xml:space="preserve"> ADDIN ZOTERO_BIBL {"custom":[]} CSL_BIBLIOGRAPHY </w:instrText>
      </w:r>
      <w:r>
        <w:fldChar w:fldCharType="separate"/>
      </w:r>
      <w:r w:rsidR="00C127B1" w:rsidRPr="00C127B1">
        <w:rPr>
          <w:rFonts w:ascii="Calibri" w:hAnsi="Calibri" w:cs="Calibri"/>
        </w:rPr>
        <w:t>[1]</w:t>
      </w:r>
      <w:r w:rsidR="00C127B1" w:rsidRPr="00C127B1">
        <w:rPr>
          <w:rFonts w:ascii="Calibri" w:hAnsi="Calibri" w:cs="Calibri"/>
        </w:rPr>
        <w:tab/>
        <w:t>“Top Spotify Tracks of 2017.” [Online]. Available: https://www.kaggle.com/nadintamer/top-tracks-of-2017. [Accessed: 24-Dec-2017].</w:t>
      </w:r>
    </w:p>
    <w:p w:rsidR="00C127B1" w:rsidRPr="00C127B1" w:rsidRDefault="00C127B1" w:rsidP="00C127B1">
      <w:pPr>
        <w:pStyle w:val="Bibliography"/>
        <w:rPr>
          <w:rFonts w:ascii="Calibri" w:hAnsi="Calibri" w:cs="Calibri"/>
        </w:rPr>
      </w:pPr>
      <w:r w:rsidRPr="00C127B1">
        <w:rPr>
          <w:rFonts w:ascii="Calibri" w:hAnsi="Calibri" w:cs="Calibri"/>
        </w:rPr>
        <w:t>[2]</w:t>
      </w:r>
      <w:r w:rsidRPr="00C127B1">
        <w:rPr>
          <w:rFonts w:ascii="Calibri" w:hAnsi="Calibri" w:cs="Calibri"/>
        </w:rPr>
        <w:tab/>
        <w:t>“Spotify Web API - Spotify Developer.” [Online]. Available: https://developer.spotify.com/web-api/. [Accessed: 24-Dec-2017].</w:t>
      </w:r>
    </w:p>
    <w:p w:rsidR="00C127B1" w:rsidRPr="00C127B1" w:rsidRDefault="00C127B1" w:rsidP="00C127B1">
      <w:pPr>
        <w:pStyle w:val="Bibliography"/>
        <w:rPr>
          <w:rFonts w:ascii="Calibri" w:hAnsi="Calibri" w:cs="Calibri"/>
        </w:rPr>
      </w:pPr>
      <w:r w:rsidRPr="00C127B1">
        <w:rPr>
          <w:rFonts w:ascii="Calibri" w:hAnsi="Calibri" w:cs="Calibri"/>
        </w:rPr>
        <w:t>[3]</w:t>
      </w:r>
      <w:r w:rsidRPr="00C127B1">
        <w:rPr>
          <w:rFonts w:ascii="Calibri" w:hAnsi="Calibri" w:cs="Calibri"/>
        </w:rPr>
        <w:tab/>
        <w:t xml:space="preserve">“Welcome to Spotipy! — </w:t>
      </w:r>
      <w:proofErr w:type="spellStart"/>
      <w:r w:rsidRPr="00C127B1">
        <w:rPr>
          <w:rFonts w:ascii="Calibri" w:hAnsi="Calibri" w:cs="Calibri"/>
        </w:rPr>
        <w:t>spotipy</w:t>
      </w:r>
      <w:proofErr w:type="spellEnd"/>
      <w:r w:rsidRPr="00C127B1">
        <w:rPr>
          <w:rFonts w:ascii="Calibri" w:hAnsi="Calibri" w:cs="Calibri"/>
        </w:rPr>
        <w:t xml:space="preserve"> 2.0 documentation.” [Online]. Available: http://spotipy.readthedocs.io/en/latest/. [Accessed: 24-Dec-2017].</w:t>
      </w:r>
    </w:p>
    <w:p w:rsidR="00087F07" w:rsidRPr="00087F07" w:rsidRDefault="00087F07" w:rsidP="00087F07">
      <w:r>
        <w:fldChar w:fldCharType="end"/>
      </w:r>
    </w:p>
    <w:sectPr w:rsidR="00087F07" w:rsidRPr="00087F07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1201" w:rsidRDefault="00631201" w:rsidP="00855982">
      <w:pPr>
        <w:spacing w:after="0" w:line="240" w:lineRule="auto"/>
      </w:pPr>
      <w:r>
        <w:separator/>
      </w:r>
    </w:p>
  </w:endnote>
  <w:endnote w:type="continuationSeparator" w:id="0">
    <w:p w:rsidR="00631201" w:rsidRDefault="00631201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27B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1201" w:rsidRDefault="00631201" w:rsidP="00855982">
      <w:pPr>
        <w:spacing w:after="0" w:line="240" w:lineRule="auto"/>
      </w:pPr>
      <w:r>
        <w:separator/>
      </w:r>
    </w:p>
  </w:footnote>
  <w:footnote w:type="continuationSeparator" w:id="0">
    <w:p w:rsidR="00631201" w:rsidRDefault="00631201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A8"/>
    <w:rsid w:val="00033F84"/>
    <w:rsid w:val="00087F07"/>
    <w:rsid w:val="00144E84"/>
    <w:rsid w:val="00147ABE"/>
    <w:rsid w:val="001D4362"/>
    <w:rsid w:val="001E523C"/>
    <w:rsid w:val="002A26A5"/>
    <w:rsid w:val="003D485E"/>
    <w:rsid w:val="00456064"/>
    <w:rsid w:val="005E5F7E"/>
    <w:rsid w:val="00631201"/>
    <w:rsid w:val="00653A55"/>
    <w:rsid w:val="006703F1"/>
    <w:rsid w:val="0067536B"/>
    <w:rsid w:val="006A7F67"/>
    <w:rsid w:val="006F559D"/>
    <w:rsid w:val="007833A7"/>
    <w:rsid w:val="00831714"/>
    <w:rsid w:val="00855982"/>
    <w:rsid w:val="008743A8"/>
    <w:rsid w:val="008A3BE4"/>
    <w:rsid w:val="00921ACD"/>
    <w:rsid w:val="00A10484"/>
    <w:rsid w:val="00A76A33"/>
    <w:rsid w:val="00AC0D87"/>
    <w:rsid w:val="00B50301"/>
    <w:rsid w:val="00BA5A29"/>
    <w:rsid w:val="00BF3C82"/>
    <w:rsid w:val="00C127B1"/>
    <w:rsid w:val="00D10E18"/>
    <w:rsid w:val="00DF67E0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6118"/>
  <w15:chartTrackingRefBased/>
  <w15:docId w15:val="{0F9F0C3A-8C4B-41CE-A5CD-ECAC17AF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087F07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q2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D1"/>
    <w:rsid w:val="0008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20475B1EC54B0684E9989DCD5F83A8">
    <w:name w:val="3320475B1EC54B0684E9989DCD5F83A8"/>
  </w:style>
  <w:style w:type="paragraph" w:customStyle="1" w:styleId="1526E8E34F664FFBB76DD58FE092141A">
    <w:name w:val="1526E8E34F664FFBB76DD58FE092141A"/>
  </w:style>
  <w:style w:type="paragraph" w:customStyle="1" w:styleId="FEAE85DAF5FB4A2FAFBE773D8FACF5C6">
    <w:name w:val="FEAE85DAF5FB4A2FAFBE773D8FACF5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207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 quigley</dc:creator>
  <cp:lastModifiedBy>Sam Quigley</cp:lastModifiedBy>
  <cp:revision>22</cp:revision>
  <dcterms:created xsi:type="dcterms:W3CDTF">2017-12-24T18:08:00Z</dcterms:created>
  <dcterms:modified xsi:type="dcterms:W3CDTF">2017-12-24T21:35:00Z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ZOTERO_PREF_1">
    <vt:lpwstr>&lt;data data-version="3" zotero-version="5.0.30"&gt;&lt;session id="yQ5wu0Gh"/&gt;&lt;style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9" name="ZOTERO_PREF_2">
    <vt:lpwstr>nalAbbreviations" value="true"/&gt;&lt;pref name="noteType" value="0"/&gt;&lt;/prefs&gt;&lt;/data&gt;</vt:lpwstr>
  </property>
</Properties>
</file>